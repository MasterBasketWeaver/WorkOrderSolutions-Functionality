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1"/>
        <w:gridCol w:w="3566"/>
        <w:gridCol w:w="2655"/>
      </w:tblGrid>
      <w:tr w:rsidR="00296739" w14:paraId="7B8F6BEB" w14:textId="77777777" w:rsidTr="00296739">
        <w:trPr>
          <w:trHeight w:val="324"/>
        </w:trPr>
        <w:tc>
          <w:tcPr>
            <w:tcW w:w="4231" w:type="dxa"/>
          </w:tcPr>
          <w:p w14:paraId="1893A134" w14:textId="77777777" w:rsidR="00296739" w:rsidRPr="008E6A01" w:rsidRDefault="00296739" w:rsidP="007A2170">
            <w:pPr>
              <w:pStyle w:val="Heading1"/>
              <w:outlineLvl w:val="0"/>
            </w:pPr>
          </w:p>
        </w:tc>
        <w:tc>
          <w:tcPr>
            <w:tcW w:w="3566" w:type="dxa"/>
          </w:tcPr>
          <w:p w14:paraId="729BF837" w14:textId="77777777" w:rsidR="00296739" w:rsidRDefault="00296739" w:rsidP="007A2170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07F282B309054205B663C44C3FB8D0E2"/>
            </w:placeholder>
            <w:dataBinding w:prefixMappings="xmlns:ns0='urn:microsoft-dynamics-nav/reports/Standard_Purchase_Order/1322/'" w:xpath="/ns0:NavWordReportXmlPart[1]/ns0:Purchase_Header[1]/ns0:ShiptoAddress_Lbl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14:paraId="648E5C40" w14:textId="77777777" w:rsidR="00296739" w:rsidRPr="0034230C" w:rsidRDefault="00296739" w:rsidP="00FA77C5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</w:tr>
      <w:tr w:rsidR="00296739" w14:paraId="67F7C73C" w14:textId="77777777" w:rsidTr="00296739">
        <w:trPr>
          <w:trHeight w:val="264"/>
        </w:trPr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1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14:paraId="482C02F1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3566" w:type="dxa"/>
          </w:tcPr>
          <w:p w14:paraId="5B79B908" w14:textId="77777777" w:rsidR="00296739" w:rsidRDefault="00296739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1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14:paraId="67BC4DCE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</w:tr>
      <w:tr w:rsidR="00296739" w14:paraId="200743B2" w14:textId="77777777" w:rsidTr="00296739">
        <w:trPr>
          <w:trHeight w:val="276"/>
        </w:trPr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2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14:paraId="27A32CFA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3566" w:type="dxa"/>
          </w:tcPr>
          <w:p w14:paraId="3A01470A" w14:textId="77777777" w:rsidR="00296739" w:rsidRDefault="00296739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2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14:paraId="5E0F2AC4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</w:tr>
      <w:tr w:rsidR="00296739" w14:paraId="7C143FDE" w14:textId="77777777" w:rsidTr="00296739">
        <w:trPr>
          <w:trHeight w:val="264"/>
        </w:trPr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3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14:paraId="51BCCAFF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3566" w:type="dxa"/>
          </w:tcPr>
          <w:p w14:paraId="52C46F7A" w14:textId="77777777" w:rsidR="00296739" w:rsidRDefault="00296739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3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14:paraId="54F5892A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</w:tr>
      <w:tr w:rsidR="00296739" w14:paraId="03601B72" w14:textId="77777777" w:rsidTr="00296739">
        <w:trPr>
          <w:trHeight w:val="276"/>
        </w:trPr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4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14:paraId="2FE3338A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3566" w:type="dxa"/>
          </w:tcPr>
          <w:p w14:paraId="3A3D13C5" w14:textId="77777777" w:rsidR="00296739" w:rsidRDefault="00296739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4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14:paraId="542C2FDA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</w:tr>
      <w:tr w:rsidR="00296739" w14:paraId="05DDBA16" w14:textId="77777777" w:rsidTr="00296739">
        <w:trPr>
          <w:trHeight w:val="264"/>
        </w:trPr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BuyFromAddr5[1]" w:storeItemID="{87D04C01-A11F-4608-B8EC-EB9876D5B4B4}"/>
            <w:text/>
          </w:sdtPr>
          <w:sdtEndPr/>
          <w:sdtContent>
            <w:tc>
              <w:tcPr>
                <w:tcW w:w="4231" w:type="dxa"/>
              </w:tcPr>
              <w:p w14:paraId="19098E9A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3566" w:type="dxa"/>
          </w:tcPr>
          <w:p w14:paraId="1EB0678A" w14:textId="77777777" w:rsidR="00296739" w:rsidRDefault="00296739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3E9E45F4A0874C6B9B6BE52F88B3B3BC"/>
            </w:placeholder>
            <w:dataBinding w:prefixMappings="xmlns:ns0='urn:microsoft-dynamics-nav/reports/Standard_Purchase_Order/1322/'" w:xpath="/ns0:NavWordReportXmlPart[1]/ns0:Purchase_Header[1]/ns0:ShipToAddr5[1]" w:storeItemID="{87D04C01-A11F-4608-B8EC-EB9876D5B4B4}"/>
            <w:text/>
          </w:sdtPr>
          <w:sdtEndPr/>
          <w:sdtContent>
            <w:tc>
              <w:tcPr>
                <w:tcW w:w="2655" w:type="dxa"/>
              </w:tcPr>
              <w:p w14:paraId="7080D872" w14:textId="77777777" w:rsidR="00296739" w:rsidRPr="008E6A01" w:rsidRDefault="00296739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</w:tr>
    </w:tbl>
    <w:p w14:paraId="26389AB0" w14:textId="77777777" w:rsidR="007A0A53" w:rsidRDefault="007A0A53" w:rsidP="001541E0">
      <w:pPr>
        <w:pStyle w:val="Style1"/>
        <w:rPr>
          <w:sz w:val="20"/>
        </w:rPr>
      </w:pPr>
    </w:p>
    <w:p w14:paraId="024AF1C2" w14:textId="77777777" w:rsidR="00E96245" w:rsidRDefault="00E96245" w:rsidP="001541E0">
      <w:pPr>
        <w:pStyle w:val="Style1"/>
        <w:rPr>
          <w:sz w:val="20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3402"/>
        <w:gridCol w:w="1984"/>
      </w:tblGrid>
      <w:tr w:rsidR="000E0C58" w:rsidRPr="00E96245" w14:paraId="63988D81" w14:textId="76A86102" w:rsidTr="00296739">
        <w:sdt>
          <w:sdtPr>
            <w:alias w:val="#Nav: /Purchase_Header/VendorInvoiceNo_Lbl"/>
            <w:tag w:val="#Nav: Standard_Purchase_Order/1322"/>
            <w:id w:val="-1121076428"/>
            <w:placeholder>
              <w:docPart w:val="F1720588C6EC40EDB311F610BCCD3B9B"/>
            </w:placeholder>
            <w:dataBinding w:prefixMappings="xmlns:ns0='urn:microsoft-dynamics-nav/reports/Standard_Purchase_Order/1322/'" w:xpath="/ns0:NavWordReportXmlPart[1]/ns0:Purchase_Header[1]/ns0:VendorInvoiceNo_Lbl[1]" w:storeItemID="{87D04C01-A11F-4608-B8EC-EB9876D5B4B4}"/>
            <w:text/>
          </w:sdtPr>
          <w:sdtEndPr/>
          <w:sdtContent>
            <w:tc>
              <w:tcPr>
                <w:tcW w:w="4390" w:type="dxa"/>
              </w:tcPr>
              <w:p w14:paraId="102959C6" w14:textId="77777777" w:rsidR="000E0C58" w:rsidRPr="00E96245" w:rsidRDefault="000E0C58" w:rsidP="008B4C35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F1720588C6EC40EDB311F610BCCD3B9B"/>
            </w:placeholder>
            <w:dataBinding w:prefixMappings="xmlns:ns0='urn:microsoft-dynamics-nav/reports/Standard_Purchase_Order/1322/'" w:xpath="/ns0:NavWordReportXmlPart[1]/ns0:Purchase_Header[1]/ns0:VendorOrderNo_Lbl[1]" w:storeItemID="{87D04C01-A11F-4608-B8EC-EB9876D5B4B4}"/>
            <w:text/>
          </w:sdtPr>
          <w:sdtEndPr/>
          <w:sdtContent>
            <w:tc>
              <w:tcPr>
                <w:tcW w:w="3402" w:type="dxa"/>
              </w:tcPr>
              <w:p w14:paraId="1D65C08C" w14:textId="77777777" w:rsidR="000E0C58" w:rsidRPr="00E96245" w:rsidRDefault="000E0C58" w:rsidP="008B4C35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  <w:tc>
          <w:tcPr>
            <w:tcW w:w="1984" w:type="dxa"/>
          </w:tcPr>
          <w:p w14:paraId="349E6F8E" w14:textId="78454DFF" w:rsidR="000E0C58" w:rsidRDefault="000E0C58" w:rsidP="008B4C35">
            <w:pPr>
              <w:pStyle w:val="Heading1"/>
              <w:outlineLvl w:val="0"/>
            </w:pPr>
            <w:r>
              <w:t>Delivery Date</w:t>
            </w:r>
          </w:p>
        </w:tc>
      </w:tr>
      <w:tr w:rsidR="000E0C58" w:rsidRPr="00E96245" w14:paraId="333EE7B5" w14:textId="3D2A6EBB" w:rsidTr="00296739">
        <w:sdt>
          <w:sdtPr>
            <w:alias w:val="#Nav: /Purchase_Header/VendorInvoiceNo"/>
            <w:tag w:val="#Nav: Standard_Purchase_Order/1322"/>
            <w:id w:val="913667100"/>
            <w:placeholder>
              <w:docPart w:val="F1720588C6EC40EDB311F610BCCD3B9B"/>
            </w:placeholder>
            <w:dataBinding w:prefixMappings="xmlns:ns0='urn:microsoft-dynamics-nav/reports/Standard_Purchase_Order/1322/'" w:xpath="/ns0:NavWordReportXmlPart[1]/ns0:Purchase_Header[1]/ns0:VendorInvoiceNo[1]" w:storeItemID="{87D04C01-A11F-4608-B8EC-EB9876D5B4B4}"/>
            <w:text/>
          </w:sdtPr>
          <w:sdtEndPr/>
          <w:sdtContent>
            <w:tc>
              <w:tcPr>
                <w:tcW w:w="4390" w:type="dxa"/>
              </w:tcPr>
              <w:p w14:paraId="6E79751D" w14:textId="77777777" w:rsidR="000E0C58" w:rsidRPr="00E96245" w:rsidRDefault="000E0C58" w:rsidP="008B4C35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F1720588C6EC40EDB311F610BCCD3B9B"/>
            </w:placeholder>
            <w:dataBinding w:prefixMappings="xmlns:ns0='urn:microsoft-dynamics-nav/reports/Standard_Purchase_Order/1322/'" w:xpath="/ns0:NavWordReportXmlPart[1]/ns0:Purchase_Header[1]/ns0:VendorOrderNo[1]" w:storeItemID="{87D04C01-A11F-4608-B8EC-EB9876D5B4B4}"/>
            <w:text/>
          </w:sdtPr>
          <w:sdtEndPr/>
          <w:sdtContent>
            <w:tc>
              <w:tcPr>
                <w:tcW w:w="3402" w:type="dxa"/>
              </w:tcPr>
              <w:p w14:paraId="448EBEEA" w14:textId="77777777" w:rsidR="000E0C58" w:rsidRPr="00E96245" w:rsidRDefault="000E0C58" w:rsidP="008B4C35">
                <w:proofErr w:type="spellStart"/>
                <w:r>
                  <w:t>VendorOrderNo</w:t>
                </w:r>
                <w:proofErr w:type="spellEnd"/>
              </w:p>
            </w:tc>
          </w:sdtContent>
        </w:sdt>
        <w:tc>
          <w:tcPr>
            <w:tcW w:w="1984" w:type="dxa"/>
          </w:tcPr>
          <w:p w14:paraId="1FE6D51A" w14:textId="22E126F7" w:rsidR="000E0C58" w:rsidRDefault="002C4EC9" w:rsidP="006359E8">
            <w:pPr>
              <w:tabs>
                <w:tab w:val="right" w:pos="2335"/>
              </w:tabs>
            </w:pPr>
            <w:sdt>
              <w:sdtPr>
                <w:alias w:val="#Nav: /Purchase_Header/DocumentDate"/>
                <w:tag w:val="#Nav: Standard_Purchase_Order/1322"/>
                <w:id w:val="2011252700"/>
                <w:placeholder>
                  <w:docPart w:val="DefaultPlaceholder_-1854013440"/>
                </w:placeholder>
                <w:dataBinding w:prefixMappings="xmlns:ns0='urn:microsoft-dynamics-nav/reports/Standard_Purchase_Order/1322/'" w:xpath="/ns0:NavWordReportXmlPart[1]/ns0:Purchase_Header[1]/ns0:DocumentDate[1]" w:storeItemID="{87D04C01-A11F-4608-B8EC-EB9876D5B4B4}"/>
                <w:text/>
              </w:sdtPr>
              <w:sdtEndPr/>
              <w:sdtContent>
                <w:proofErr w:type="spellStart"/>
                <w:r w:rsidR="006359E8">
                  <w:t>DocumentDate</w:t>
                </w:r>
                <w:proofErr w:type="spellEnd"/>
              </w:sdtContent>
            </w:sdt>
            <w:r w:rsidR="006359E8">
              <w:tab/>
            </w:r>
          </w:p>
        </w:tc>
      </w:tr>
    </w:tbl>
    <w:p w14:paraId="0F4BD649" w14:textId="0376D010" w:rsidR="00B92E9B" w:rsidRDefault="00B92E9B" w:rsidP="001541E0">
      <w:pPr>
        <w:pStyle w:val="Style1"/>
        <w:rPr>
          <w:sz w:val="20"/>
        </w:rPr>
      </w:pPr>
    </w:p>
    <w:p w14:paraId="0018B488" w14:textId="1A2E23BE" w:rsidR="00C61BB1" w:rsidRPr="00316696" w:rsidRDefault="00C61BB1" w:rsidP="001541E0">
      <w:pPr>
        <w:pStyle w:val="Style1"/>
        <w:rPr>
          <w:b/>
          <w:bCs/>
          <w:color w:val="auto"/>
          <w:sz w:val="20"/>
          <w:u w:val="none"/>
        </w:rPr>
      </w:pPr>
      <w:r w:rsidRPr="00316696">
        <w:rPr>
          <w:b/>
          <w:bCs/>
          <w:color w:val="auto"/>
          <w:sz w:val="20"/>
          <w:u w:val="none"/>
        </w:rPr>
        <w:t>Notes</w:t>
      </w:r>
    </w:p>
    <w:sdt>
      <w:sdtPr>
        <w:rPr>
          <w:color w:val="auto"/>
          <w:sz w:val="20"/>
          <w:u w:val="none"/>
        </w:rPr>
        <w:alias w:val="#Nav: /Purchase_Header/Notes"/>
        <w:tag w:val="#Nav: Standard_Purchase_Order/1322"/>
        <w:id w:val="-599486567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Notes[1]" w:storeItemID="{87D04C01-A11F-4608-B8EC-EB9876D5B4B4}"/>
        <w:text/>
      </w:sdtPr>
      <w:sdtEndPr/>
      <w:sdtContent>
        <w:p w14:paraId="771DEE96" w14:textId="7CBB3F3A" w:rsidR="006359E8" w:rsidRPr="00C61BB1" w:rsidRDefault="006359E8" w:rsidP="001541E0">
          <w:pPr>
            <w:pStyle w:val="Style1"/>
            <w:rPr>
              <w:color w:val="auto"/>
              <w:sz w:val="20"/>
              <w:u w:val="none"/>
            </w:rPr>
          </w:pPr>
          <w:r>
            <w:rPr>
              <w:color w:val="auto"/>
              <w:sz w:val="20"/>
              <w:u w:val="none"/>
            </w:rPr>
            <w:t>Notes</w:t>
          </w:r>
        </w:p>
      </w:sdtContent>
    </w:sdt>
    <w:p w14:paraId="099DBD60" w14:textId="77777777" w:rsidR="00C61BB1" w:rsidRDefault="00C61BB1" w:rsidP="001541E0">
      <w:pPr>
        <w:pStyle w:val="Style1"/>
        <w:rPr>
          <w:sz w:val="20"/>
        </w:rPr>
      </w:pPr>
    </w:p>
    <w:tbl>
      <w:tblPr>
        <w:tblStyle w:val="TableGrid"/>
        <w:tblW w:w="10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"/>
        <w:gridCol w:w="921"/>
        <w:gridCol w:w="414"/>
        <w:gridCol w:w="2127"/>
        <w:gridCol w:w="859"/>
        <w:gridCol w:w="773"/>
        <w:gridCol w:w="1532"/>
        <w:gridCol w:w="1477"/>
        <w:gridCol w:w="1282"/>
      </w:tblGrid>
      <w:tr w:rsidR="00256704" w14:paraId="38FC4C84" w14:textId="326B85D6" w:rsidTr="000F30DC">
        <w:trPr>
          <w:trHeight w:val="742"/>
        </w:trPr>
        <w:tc>
          <w:tcPr>
            <w:tcW w:w="928" w:type="dxa"/>
            <w:vAlign w:val="bottom"/>
          </w:tcPr>
          <w:p w14:paraId="167DD0BE" w14:textId="74E56E79" w:rsidR="00256704" w:rsidRDefault="00256704" w:rsidP="00CB12A3">
            <w:pPr>
              <w:pStyle w:val="Heading1"/>
              <w:outlineLvl w:val="0"/>
            </w:pPr>
            <w:r>
              <w:t>Line No.</w:t>
            </w:r>
          </w:p>
        </w:tc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No_PurchLine_Lbl[1]" w:storeItemID="{87D04C01-A11F-4608-B8EC-EB9876D5B4B4}"/>
            <w:text/>
          </w:sdtPr>
          <w:sdtEndPr/>
          <w:sdtContent>
            <w:tc>
              <w:tcPr>
                <w:tcW w:w="1335" w:type="dxa"/>
                <w:gridSpan w:val="2"/>
                <w:vAlign w:val="bottom"/>
              </w:tcPr>
              <w:p w14:paraId="6B686597" w14:textId="46F740CD" w:rsidR="00256704" w:rsidRPr="007A2170" w:rsidRDefault="00256704" w:rsidP="00CB12A3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87D04C01-A11F-4608-B8EC-EB9876D5B4B4}"/>
            <w:text/>
          </w:sdtPr>
          <w:sdtEndPr/>
          <w:sdtContent>
            <w:tc>
              <w:tcPr>
                <w:tcW w:w="2127" w:type="dxa"/>
                <w:vAlign w:val="bottom"/>
              </w:tcPr>
              <w:p w14:paraId="1F0E3F1A" w14:textId="6935995C" w:rsidR="00256704" w:rsidRPr="007A2170" w:rsidRDefault="00256704" w:rsidP="00CB12A3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tc>
          <w:tcPr>
            <w:tcW w:w="859" w:type="dxa"/>
            <w:vAlign w:val="bottom"/>
          </w:tcPr>
          <w:p w14:paraId="00979BFF" w14:textId="58E41386" w:rsidR="00256704" w:rsidRPr="007A2170" w:rsidRDefault="000F30DC" w:rsidP="00CB12A3">
            <w:pPr>
              <w:pStyle w:val="Heading1"/>
              <w:outlineLvl w:val="0"/>
            </w:pPr>
            <w:r>
              <w:t>Qty.</w:t>
            </w:r>
          </w:p>
        </w:tc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87D04C01-A11F-4608-B8EC-EB9876D5B4B4}"/>
            <w:text/>
          </w:sdtPr>
          <w:sdtEndPr/>
          <w:sdtContent>
            <w:tc>
              <w:tcPr>
                <w:tcW w:w="773" w:type="dxa"/>
                <w:vAlign w:val="bottom"/>
              </w:tcPr>
              <w:p w14:paraId="5348270E" w14:textId="77777777" w:rsidR="00256704" w:rsidRPr="007A2170" w:rsidRDefault="00256704" w:rsidP="00CB12A3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210580165EFF47C5BC58D176D1550F24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87D04C01-A11F-4608-B8EC-EB9876D5B4B4}"/>
            <w:text/>
          </w:sdtPr>
          <w:sdtEndPr/>
          <w:sdtContent>
            <w:tc>
              <w:tcPr>
                <w:tcW w:w="1532" w:type="dxa"/>
                <w:vAlign w:val="bottom"/>
              </w:tcPr>
              <w:p w14:paraId="120F1E61" w14:textId="77777777" w:rsidR="00256704" w:rsidRDefault="00256704" w:rsidP="00CB12A3">
                <w:pPr>
                  <w:pStyle w:val="Heading1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6196C1721610439AAE336736C1D21668"/>
            </w:placeholder>
            <w:dataBinding w:prefixMappings="xmlns:ns0='urn:microsoft-dynamics-nav/reports/Standard_Purchase_Order/1322/'" w:xpath="/ns0:NavWordReportXmlPart[1]/ns0:Purchase_Header[1]/ns0:ItemLineAmount_Lbl[1]" w:storeItemID="{87D04C01-A11F-4608-B8EC-EB9876D5B4B4}"/>
            <w:text/>
          </w:sdtPr>
          <w:sdtEndPr/>
          <w:sdtContent>
            <w:tc>
              <w:tcPr>
                <w:tcW w:w="1477" w:type="dxa"/>
                <w:vAlign w:val="bottom"/>
              </w:tcPr>
              <w:p w14:paraId="690D2975" w14:textId="77777777" w:rsidR="00256704" w:rsidRPr="007A2170" w:rsidRDefault="00256704" w:rsidP="00CB12A3">
                <w:pPr>
                  <w:pStyle w:val="Heading1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  <w:tc>
          <w:tcPr>
            <w:tcW w:w="1282" w:type="dxa"/>
            <w:vAlign w:val="bottom"/>
          </w:tcPr>
          <w:p w14:paraId="61FA42E0" w14:textId="6EBDE57C" w:rsidR="00256704" w:rsidRDefault="00256704" w:rsidP="00CB12A3">
            <w:pPr>
              <w:pStyle w:val="Heading1"/>
              <w:outlineLvl w:val="0"/>
            </w:pPr>
            <w:r>
              <w:t>Planned Rcpt. Date</w:t>
            </w:r>
          </w:p>
        </w:tc>
      </w:tr>
      <w:tr w:rsidR="00256704" w14:paraId="14AF3654" w14:textId="58E466F0" w:rsidTr="000F30DC">
        <w:trPr>
          <w:trHeight w:hRule="exact" w:val="193"/>
        </w:trPr>
        <w:tc>
          <w:tcPr>
            <w:tcW w:w="928" w:type="dxa"/>
          </w:tcPr>
          <w:p w14:paraId="50CD0DFB" w14:textId="77777777" w:rsidR="00256704" w:rsidRDefault="00256704" w:rsidP="007A2170">
            <w:pPr>
              <w:pStyle w:val="Heading1"/>
              <w:outlineLvl w:val="0"/>
            </w:pPr>
          </w:p>
        </w:tc>
        <w:tc>
          <w:tcPr>
            <w:tcW w:w="1335" w:type="dxa"/>
            <w:gridSpan w:val="2"/>
            <w:vAlign w:val="bottom"/>
          </w:tcPr>
          <w:p w14:paraId="421023B8" w14:textId="73BDBB73" w:rsidR="00256704" w:rsidRDefault="00256704" w:rsidP="007A2170">
            <w:pPr>
              <w:pStyle w:val="Heading1"/>
              <w:outlineLvl w:val="0"/>
            </w:pPr>
          </w:p>
        </w:tc>
        <w:tc>
          <w:tcPr>
            <w:tcW w:w="2127" w:type="dxa"/>
            <w:vAlign w:val="bottom"/>
          </w:tcPr>
          <w:p w14:paraId="0037136D" w14:textId="3E111C37" w:rsidR="00256704" w:rsidRDefault="00256704" w:rsidP="007A2170">
            <w:pPr>
              <w:pStyle w:val="Heading1"/>
              <w:outlineLvl w:val="0"/>
            </w:pPr>
          </w:p>
        </w:tc>
        <w:tc>
          <w:tcPr>
            <w:tcW w:w="859" w:type="dxa"/>
            <w:vAlign w:val="bottom"/>
          </w:tcPr>
          <w:p w14:paraId="5BF0FE4F" w14:textId="77777777" w:rsidR="00256704" w:rsidRDefault="00256704" w:rsidP="007A2170">
            <w:pPr>
              <w:pStyle w:val="Heading1"/>
              <w:jc w:val="right"/>
              <w:outlineLvl w:val="0"/>
            </w:pPr>
          </w:p>
        </w:tc>
        <w:tc>
          <w:tcPr>
            <w:tcW w:w="773" w:type="dxa"/>
            <w:vAlign w:val="bottom"/>
          </w:tcPr>
          <w:p w14:paraId="47590201" w14:textId="77777777" w:rsidR="00256704" w:rsidRDefault="00256704" w:rsidP="007A2170">
            <w:pPr>
              <w:pStyle w:val="Heading1"/>
              <w:outlineLvl w:val="0"/>
            </w:pPr>
          </w:p>
        </w:tc>
        <w:tc>
          <w:tcPr>
            <w:tcW w:w="1532" w:type="dxa"/>
            <w:vAlign w:val="bottom"/>
          </w:tcPr>
          <w:p w14:paraId="3CAEB868" w14:textId="77777777" w:rsidR="00256704" w:rsidRDefault="00256704" w:rsidP="007A2170">
            <w:pPr>
              <w:pStyle w:val="Heading1"/>
              <w:jc w:val="right"/>
              <w:outlineLvl w:val="0"/>
            </w:pPr>
          </w:p>
        </w:tc>
        <w:tc>
          <w:tcPr>
            <w:tcW w:w="1477" w:type="dxa"/>
            <w:vAlign w:val="bottom"/>
          </w:tcPr>
          <w:p w14:paraId="15E531AB" w14:textId="77777777" w:rsidR="00256704" w:rsidRDefault="00256704" w:rsidP="006E60E9">
            <w:pPr>
              <w:pStyle w:val="Heading1"/>
              <w:jc w:val="right"/>
              <w:outlineLvl w:val="0"/>
            </w:pPr>
          </w:p>
        </w:tc>
        <w:tc>
          <w:tcPr>
            <w:tcW w:w="1282" w:type="dxa"/>
          </w:tcPr>
          <w:p w14:paraId="4D4DDDAD" w14:textId="77777777" w:rsidR="00256704" w:rsidRDefault="00256704" w:rsidP="006E60E9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 " w:xpath="/ns0:NavWordReportXmlPart[1]/ns0:Purchase_Header[1]/ns0:Purchase_Line" w:storeItemID="{87D04C01-A11F-4608-B8EC-EB9876D5B4B4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54CEF33073B84500BFCB1F7C4C3C79D7"/>
              </w:placeholder>
              <w15:repeatingSectionItem/>
            </w:sdtPr>
            <w:sdtEndPr/>
            <w:sdtContent>
              <w:tr w:rsidR="00256704" w14:paraId="6C9EF4A7" w14:textId="3F3E238B" w:rsidTr="000F30DC">
                <w:trPr>
                  <w:trHeight w:val="250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LineNo"/>
                    <w:tag w:val="#Nav: Standard_Purchase_Order/1322"/>
                    <w:id w:val="864250102"/>
                    <w:placeholder>
                      <w:docPart w:val="521FDA4594904D56A05B834A0BC06429"/>
                    </w:placeholder>
                    <w:dataBinding w:prefixMappings="xmlns:ns0='urn:microsoft-dynamics-nav/reports/Standard_Purchase_Order/1322/'" w:xpath="/ns0:NavWordReportXmlPart[1]/ns0:Purchase_Header[1]/ns0:Purchase_Line[1]/ns0:LineNo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928" w:type="dxa"/>
                      </w:tcPr>
                      <w:p w14:paraId="03798744" w14:textId="1E1247C4" w:rsidR="00256704" w:rsidRDefault="00256704" w:rsidP="000F30DC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LineNo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335" w:type="dxa"/>
                        <w:gridSpan w:val="2"/>
                      </w:tcPr>
                      <w:p w14:paraId="20C3F9C0" w14:textId="7D13812B" w:rsidR="00256704" w:rsidRPr="001D4852" w:rsidRDefault="00256704" w:rsidP="000F30DC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riptionWithSerial"/>
                    <w:tag w:val="#Nav: Standard_Purchase_Order/1322"/>
                    <w:id w:val="4186777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riptionWithSerial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2127" w:type="dxa"/>
                      </w:tcPr>
                      <w:p w14:paraId="19510E4C" w14:textId="35992DE9" w:rsidR="00256704" w:rsidRPr="001D4852" w:rsidRDefault="00314376" w:rsidP="000F30DC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DescriptionWithSerial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859" w:type="dxa"/>
                      </w:tcPr>
                      <w:p w14:paraId="559E4164" w14:textId="77777777" w:rsidR="00256704" w:rsidRPr="001D4852" w:rsidRDefault="00256704" w:rsidP="000F30DC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773" w:type="dxa"/>
                      </w:tcPr>
                      <w:p w14:paraId="333F739E" w14:textId="77777777" w:rsidR="00256704" w:rsidRPr="001D4852" w:rsidRDefault="00256704" w:rsidP="000F30DC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532" w:type="dxa"/>
                      </w:tcPr>
                      <w:p w14:paraId="24434985" w14:textId="77777777" w:rsidR="00256704" w:rsidRPr="001D4852" w:rsidRDefault="00256704" w:rsidP="000F30DC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210580165EFF47C5BC58D176D1550F24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477" w:type="dxa"/>
                      </w:tcPr>
                      <w:p w14:paraId="446833FB" w14:textId="32B32800" w:rsidR="00256704" w:rsidRPr="001D4852" w:rsidRDefault="00256704" w:rsidP="000F30DC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lannedReceiptDate"/>
                    <w:tag w:val="#Nav: Standard_Purchase_Order/1322"/>
                    <w:id w:val="-1965413580"/>
                    <w:placeholder>
                      <w:docPart w:val="BB4FB48A7BF046E4B3BC55843E18DE91"/>
                    </w:placeholder>
                    <w:dataBinding w:prefixMappings="xmlns:ns0='urn:microsoft-dynamics-nav/reports/Standard_Purchase_Order/1322/'" w:xpath="/ns0:NavWordReportXmlPart[1]/ns0:Purchase_Header[1]/ns0:Purchase_Line[1]/ns0:PlannedReceiptDate[1]" w:storeItemID="{87D04C01-A11F-4608-B8EC-EB9876D5B4B4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14:paraId="4DE66256" w14:textId="2CC42711" w:rsidR="00256704" w:rsidRDefault="00256704" w:rsidP="000F30DC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PlannedReceiptDate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256704" w14:paraId="6E1DB16A" w14:textId="1A576B17" w:rsidTr="000F30DC">
        <w:trPr>
          <w:trHeight w:hRule="exact" w:val="193"/>
        </w:trPr>
        <w:tc>
          <w:tcPr>
            <w:tcW w:w="928" w:type="dxa"/>
          </w:tcPr>
          <w:p w14:paraId="03D9CED2" w14:textId="77777777" w:rsidR="00256704" w:rsidRDefault="00256704" w:rsidP="00A9275C">
            <w:pPr>
              <w:pStyle w:val="Heading1"/>
              <w:outlineLvl w:val="0"/>
            </w:pPr>
          </w:p>
        </w:tc>
        <w:tc>
          <w:tcPr>
            <w:tcW w:w="921" w:type="dxa"/>
          </w:tcPr>
          <w:p w14:paraId="291CAE05" w14:textId="6846EC08" w:rsidR="00256704" w:rsidRDefault="00256704" w:rsidP="00A9275C">
            <w:pPr>
              <w:pStyle w:val="Heading1"/>
              <w:outlineLvl w:val="0"/>
            </w:pPr>
          </w:p>
        </w:tc>
        <w:tc>
          <w:tcPr>
            <w:tcW w:w="2541" w:type="dxa"/>
            <w:gridSpan w:val="2"/>
          </w:tcPr>
          <w:p w14:paraId="4C4CB954" w14:textId="588055D1" w:rsidR="00256704" w:rsidRDefault="00256704" w:rsidP="00A9275C">
            <w:pPr>
              <w:pStyle w:val="Heading1"/>
              <w:outlineLvl w:val="0"/>
            </w:pPr>
          </w:p>
        </w:tc>
        <w:tc>
          <w:tcPr>
            <w:tcW w:w="859" w:type="dxa"/>
          </w:tcPr>
          <w:p w14:paraId="366E983E" w14:textId="77777777" w:rsidR="00256704" w:rsidRDefault="00256704" w:rsidP="00A9275C">
            <w:pPr>
              <w:pStyle w:val="Heading1"/>
              <w:outlineLvl w:val="0"/>
            </w:pPr>
          </w:p>
        </w:tc>
        <w:tc>
          <w:tcPr>
            <w:tcW w:w="773" w:type="dxa"/>
          </w:tcPr>
          <w:p w14:paraId="4BD35C5D" w14:textId="77777777" w:rsidR="00256704" w:rsidRDefault="00256704" w:rsidP="00A9275C">
            <w:pPr>
              <w:pStyle w:val="Heading1"/>
              <w:outlineLvl w:val="0"/>
            </w:pPr>
          </w:p>
        </w:tc>
        <w:tc>
          <w:tcPr>
            <w:tcW w:w="1532" w:type="dxa"/>
          </w:tcPr>
          <w:p w14:paraId="068B2D76" w14:textId="77777777" w:rsidR="00256704" w:rsidRDefault="00256704" w:rsidP="00A9275C">
            <w:pPr>
              <w:pStyle w:val="Heading1"/>
              <w:outlineLvl w:val="0"/>
            </w:pPr>
          </w:p>
        </w:tc>
        <w:tc>
          <w:tcPr>
            <w:tcW w:w="1477" w:type="dxa"/>
          </w:tcPr>
          <w:p w14:paraId="245BBAE5" w14:textId="77777777" w:rsidR="00256704" w:rsidRDefault="00256704" w:rsidP="00A9275C">
            <w:pPr>
              <w:pStyle w:val="Heading1"/>
              <w:outlineLvl w:val="0"/>
            </w:pPr>
          </w:p>
        </w:tc>
        <w:tc>
          <w:tcPr>
            <w:tcW w:w="1282" w:type="dxa"/>
          </w:tcPr>
          <w:p w14:paraId="26B40FC6" w14:textId="77777777" w:rsidR="00256704" w:rsidRDefault="00256704" w:rsidP="00A9275C">
            <w:pPr>
              <w:pStyle w:val="Heading1"/>
              <w:outlineLvl w:val="0"/>
            </w:pPr>
          </w:p>
        </w:tc>
      </w:tr>
      <w:tr w:rsidR="00256704" w14:paraId="2C897D75" w14:textId="64CDDE2B" w:rsidTr="000F30DC">
        <w:trPr>
          <w:trHeight w:val="250"/>
        </w:trPr>
        <w:tc>
          <w:tcPr>
            <w:tcW w:w="928" w:type="dxa"/>
          </w:tcPr>
          <w:p w14:paraId="0AD0AEFC" w14:textId="77777777" w:rsidR="00256704" w:rsidRDefault="00256704" w:rsidP="008D2D2F"/>
        </w:tc>
        <w:tc>
          <w:tcPr>
            <w:tcW w:w="921" w:type="dxa"/>
          </w:tcPr>
          <w:p w14:paraId="042C21A1" w14:textId="55DFEE95" w:rsidR="00256704" w:rsidRDefault="00256704" w:rsidP="008D2D2F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Title[1]" w:storeItemID="{87D04C01-A11F-4608-B8EC-EB9876D5B4B4}"/>
            <w:text/>
          </w:sdtPr>
          <w:sdtEndPr/>
          <w:sdtContent>
            <w:tc>
              <w:tcPr>
                <w:tcW w:w="2541" w:type="dxa"/>
                <w:gridSpan w:val="2"/>
              </w:tcPr>
              <w:p w14:paraId="2C12C32E" w14:textId="3012C1C1" w:rsidR="00256704" w:rsidRDefault="00256704" w:rsidP="004331A3">
                <w:pPr>
                  <w:jc w:val="right"/>
                </w:pPr>
                <w:proofErr w:type="spellStart"/>
                <w:r>
                  <w:t>BreakdownTitle</w:t>
                </w:r>
                <w:proofErr w:type="spellEnd"/>
              </w:p>
            </w:tc>
          </w:sdtContent>
        </w:sdt>
        <w:tc>
          <w:tcPr>
            <w:tcW w:w="859" w:type="dxa"/>
          </w:tcPr>
          <w:p w14:paraId="66D67D32" w14:textId="77777777" w:rsidR="00256704" w:rsidRDefault="00256704" w:rsidP="004331A3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9D0D5AEC293C4A148C832EC7B5811BA4"/>
            </w:placeholder>
            <w:dataBinding w:prefixMappings="xmlns:ns0='urn:microsoft-dynamics-nav/reports/Standard_Purchase_Order/1322/'" w:xpath="/ns0:NavWordReportXmlPart[1]/ns0:Purchase_Header[1]/ns0:Subtotal_Lbl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</w:tcPr>
              <w:p w14:paraId="4D8DDDED" w14:textId="77777777" w:rsidR="00256704" w:rsidRDefault="00256704" w:rsidP="00C24F57">
                <w:pPr>
                  <w:jc w:val="right"/>
                </w:pPr>
                <w:proofErr w:type="spellStart"/>
                <w:r>
                  <w:t>Subtotal_Lbl</w:t>
                </w:r>
                <w:proofErr w:type="spellEnd"/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9D0D5AEC293C4A148C832EC7B5811BA4"/>
            </w:placeholder>
            <w:dataBinding w:prefixMappings="xmlns:ns0='urn:microsoft-dynamics-nav/reports/Standard_Purchase_Order/1322/'" w:xpath="/ns0:NavWordReportXmlPart[1]/ns0:Purchase_Header[1]/ns0:Totals[1]/ns0:TotalSubTotal[1]" w:storeItemID="{87D04C01-A11F-4608-B8EC-EB9876D5B4B4}"/>
            <w:text/>
          </w:sdtPr>
          <w:sdtEndPr/>
          <w:sdtContent>
            <w:tc>
              <w:tcPr>
                <w:tcW w:w="1477" w:type="dxa"/>
              </w:tcPr>
              <w:p w14:paraId="5687A31D" w14:textId="77777777" w:rsidR="00256704" w:rsidRDefault="00256704" w:rsidP="00C24F57">
                <w:pPr>
                  <w:jc w:val="right"/>
                </w:pPr>
                <w:proofErr w:type="spellStart"/>
                <w:r>
                  <w:t>TotalSubTotal</w:t>
                </w:r>
                <w:proofErr w:type="spellEnd"/>
              </w:p>
            </w:tc>
          </w:sdtContent>
        </w:sdt>
        <w:tc>
          <w:tcPr>
            <w:tcW w:w="1282" w:type="dxa"/>
          </w:tcPr>
          <w:p w14:paraId="48D0FD26" w14:textId="77777777" w:rsidR="00256704" w:rsidRDefault="00256704" w:rsidP="00C24F57">
            <w:pPr>
              <w:jc w:val="right"/>
            </w:pPr>
          </w:p>
        </w:tc>
      </w:tr>
      <w:tr w:rsidR="00256704" w14:paraId="43757C04" w14:textId="148C795E" w:rsidTr="000F30DC">
        <w:trPr>
          <w:trHeight w:val="250"/>
        </w:trPr>
        <w:tc>
          <w:tcPr>
            <w:tcW w:w="928" w:type="dxa"/>
          </w:tcPr>
          <w:p w14:paraId="5D2A3085" w14:textId="77777777" w:rsidR="00256704" w:rsidRDefault="00256704" w:rsidP="008D2D2F"/>
        </w:tc>
        <w:tc>
          <w:tcPr>
            <w:tcW w:w="921" w:type="dxa"/>
          </w:tcPr>
          <w:p w14:paraId="319EB6E4" w14:textId="02D5BFC2" w:rsidR="00256704" w:rsidRDefault="00256704" w:rsidP="008D2D2F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Label1[1]" w:storeItemID="{87D04C01-A11F-4608-B8EC-EB9876D5B4B4}"/>
            <w:text/>
          </w:sdtPr>
          <w:sdtEndPr/>
          <w:sdtContent>
            <w:tc>
              <w:tcPr>
                <w:tcW w:w="2541" w:type="dxa"/>
                <w:gridSpan w:val="2"/>
              </w:tcPr>
              <w:p w14:paraId="30DB03F3" w14:textId="41628CDE" w:rsidR="00256704" w:rsidRDefault="00256704" w:rsidP="004331A3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Amt1[1]" w:storeItemID="{87D04C01-A11F-4608-B8EC-EB9876D5B4B4}"/>
            <w:text/>
          </w:sdtPr>
          <w:sdtEndPr/>
          <w:sdtContent>
            <w:tc>
              <w:tcPr>
                <w:tcW w:w="859" w:type="dxa"/>
              </w:tcPr>
              <w:p w14:paraId="5D3340D1" w14:textId="77777777" w:rsidR="00256704" w:rsidRDefault="00256704" w:rsidP="004331A3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92435331CF40D6B7F50D13D2C1B561"/>
            </w:placeholder>
            <w:dataBinding w:prefixMappings="xmlns:ns0='urn:microsoft-dynamics-nav/reports/Standard_Purchase_Order/1322/'" w:xpath="/ns0:NavWordReportXmlPart[1]/ns0:Purchase_Header[1]/ns0:InvoiceDiscountCaption_Lbl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</w:tcPr>
              <w:p w14:paraId="124A6CF7" w14:textId="77777777" w:rsidR="00256704" w:rsidRDefault="00256704" w:rsidP="00C24F57">
                <w:pPr>
                  <w:jc w:val="right"/>
                </w:pPr>
                <w:proofErr w:type="spellStart"/>
                <w:r>
                  <w:t>InvoiceDiscountCaption_Lbl</w:t>
                </w:r>
                <w:proofErr w:type="spellEnd"/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92435331CF40D6B7F50D13D2C1B56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87D04C01-A11F-4608-B8EC-EB9876D5B4B4}"/>
            <w:text/>
          </w:sdtPr>
          <w:sdtEndPr/>
          <w:sdtContent>
            <w:tc>
              <w:tcPr>
                <w:tcW w:w="1477" w:type="dxa"/>
              </w:tcPr>
              <w:p w14:paraId="4C430DCE" w14:textId="77777777" w:rsidR="00256704" w:rsidRDefault="00256704" w:rsidP="00C24F57">
                <w:pPr>
                  <w:jc w:val="right"/>
                </w:pPr>
                <w:proofErr w:type="spellStart"/>
                <w:r>
                  <w:t>TotalInvoiceDiscountAmount</w:t>
                </w:r>
                <w:proofErr w:type="spellEnd"/>
              </w:p>
            </w:tc>
          </w:sdtContent>
        </w:sdt>
        <w:tc>
          <w:tcPr>
            <w:tcW w:w="1282" w:type="dxa"/>
          </w:tcPr>
          <w:p w14:paraId="6C18C777" w14:textId="77777777" w:rsidR="00256704" w:rsidRDefault="00256704" w:rsidP="00C24F57">
            <w:pPr>
              <w:jc w:val="right"/>
            </w:pPr>
          </w:p>
        </w:tc>
      </w:tr>
      <w:tr w:rsidR="00256704" w14:paraId="72BB2753" w14:textId="0DA9028A" w:rsidTr="000F30DC">
        <w:trPr>
          <w:trHeight w:val="250"/>
        </w:trPr>
        <w:tc>
          <w:tcPr>
            <w:tcW w:w="928" w:type="dxa"/>
          </w:tcPr>
          <w:p w14:paraId="6FFEB669" w14:textId="77777777" w:rsidR="00256704" w:rsidRDefault="00256704" w:rsidP="008D2D2F"/>
        </w:tc>
        <w:tc>
          <w:tcPr>
            <w:tcW w:w="921" w:type="dxa"/>
          </w:tcPr>
          <w:p w14:paraId="0D2379AD" w14:textId="36943D41" w:rsidR="00256704" w:rsidRDefault="00256704" w:rsidP="008D2D2F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Label2[1]" w:storeItemID="{87D04C01-A11F-4608-B8EC-EB9876D5B4B4}"/>
            <w:text/>
          </w:sdtPr>
          <w:sdtEndPr/>
          <w:sdtContent>
            <w:tc>
              <w:tcPr>
                <w:tcW w:w="2541" w:type="dxa"/>
                <w:gridSpan w:val="2"/>
              </w:tcPr>
              <w:p w14:paraId="24FF9B9F" w14:textId="5D8F3069" w:rsidR="00256704" w:rsidRDefault="00256704" w:rsidP="004331A3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AF470BAEBFD44A8AB063F25CA90FAF6A"/>
            </w:placeholder>
            <w:dataBinding w:prefixMappings="xmlns:ns0='urn:microsoft-dynamics-nav/reports/Standard_Purchase_Order/1322/'" w:xpath="/ns0:NavWordReportXmlPart[1]/ns0:Purchase_Header[1]/ns0:TaxBreakdown[1]/ns0:BreakdownAmt2[1]" w:storeItemID="{87D04C01-A11F-4608-B8EC-EB9876D5B4B4}"/>
            <w:text/>
          </w:sdtPr>
          <w:sdtEndPr/>
          <w:sdtContent>
            <w:tc>
              <w:tcPr>
                <w:tcW w:w="859" w:type="dxa"/>
              </w:tcPr>
              <w:p w14:paraId="7D01D7F5" w14:textId="77777777" w:rsidR="00256704" w:rsidRDefault="00256704" w:rsidP="004331A3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6FB95AEF6454AB59C46B522CFD4CA0A"/>
            </w:placeholder>
            <w:dataBinding w:prefixMappings="xmlns:ns0='urn:microsoft-dynamics-nav/reports/Standard_Purchase_Order/1322/'" w:xpath="/ns0:NavWordReportXmlPart[1]/ns0:Purchase_Header[1]/ns0:Tax_Lbl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</w:tcPr>
              <w:p w14:paraId="4AC6D0DB" w14:textId="77777777" w:rsidR="00256704" w:rsidRDefault="00256704" w:rsidP="00C24F57">
                <w:pPr>
                  <w:jc w:val="right"/>
                </w:pPr>
                <w:proofErr w:type="spellStart"/>
                <w:r>
                  <w:t>Tax_Lbl</w:t>
                </w:r>
                <w:proofErr w:type="spellEnd"/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6FB95AEF6454AB59C46B522CFD4CA0A"/>
            </w:placeholder>
            <w:dataBinding w:prefixMappings="xmlns:ns0='urn:microsoft-dynamics-nav/reports/Standard_Purchase_Order/1322/'" w:xpath="/ns0:NavWordReportXmlPart[1]/ns0:Purchase_Header[1]/ns0:Totals[1]/ns0:TaxAmount[1]" w:storeItemID="{87D04C01-A11F-4608-B8EC-EB9876D5B4B4}"/>
            <w:text/>
          </w:sdtPr>
          <w:sdtEndPr/>
          <w:sdtContent>
            <w:tc>
              <w:tcPr>
                <w:tcW w:w="1477" w:type="dxa"/>
              </w:tcPr>
              <w:p w14:paraId="48474F54" w14:textId="77777777" w:rsidR="00256704" w:rsidRDefault="00256704" w:rsidP="00C24F57">
                <w:pPr>
                  <w:jc w:val="right"/>
                </w:pPr>
                <w:proofErr w:type="spellStart"/>
                <w:r>
                  <w:t>TaxAmount</w:t>
                </w:r>
                <w:proofErr w:type="spellEnd"/>
              </w:p>
            </w:tc>
          </w:sdtContent>
        </w:sdt>
        <w:tc>
          <w:tcPr>
            <w:tcW w:w="1282" w:type="dxa"/>
          </w:tcPr>
          <w:p w14:paraId="27D32799" w14:textId="77777777" w:rsidR="00256704" w:rsidRDefault="00256704" w:rsidP="00C24F57">
            <w:pPr>
              <w:jc w:val="right"/>
            </w:pPr>
          </w:p>
        </w:tc>
      </w:tr>
      <w:tr w:rsidR="00256704" w14:paraId="51070BB0" w14:textId="6AA2ECA6" w:rsidTr="000F30DC">
        <w:trPr>
          <w:trHeight w:val="250"/>
        </w:trPr>
        <w:tc>
          <w:tcPr>
            <w:tcW w:w="928" w:type="dxa"/>
          </w:tcPr>
          <w:p w14:paraId="7A9FDE9A" w14:textId="77777777" w:rsidR="00256704" w:rsidRDefault="00256704" w:rsidP="008D2D2F"/>
        </w:tc>
        <w:tc>
          <w:tcPr>
            <w:tcW w:w="921" w:type="dxa"/>
          </w:tcPr>
          <w:p w14:paraId="10E084E1" w14:textId="19A8C525" w:rsidR="00256704" w:rsidRDefault="00256704" w:rsidP="008D2D2F"/>
        </w:tc>
        <w:tc>
          <w:tcPr>
            <w:tcW w:w="2541" w:type="dxa"/>
            <w:gridSpan w:val="2"/>
          </w:tcPr>
          <w:p w14:paraId="10566A9B" w14:textId="30C2CCDF" w:rsidR="00256704" w:rsidRDefault="00256704" w:rsidP="008D2D2F"/>
        </w:tc>
        <w:tc>
          <w:tcPr>
            <w:tcW w:w="859" w:type="dxa"/>
          </w:tcPr>
          <w:p w14:paraId="5E447EFE" w14:textId="77777777" w:rsidR="00256704" w:rsidRDefault="00256704" w:rsidP="008D2D2F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6371079CD5BE4456BB97BB932E5F7A96"/>
            </w:placeholder>
            <w:dataBinding w:prefixMappings="xmlns:ns0='urn:microsoft-dynamics-nav/reports/Standard_Purchase_Order/1322/'" w:xpath="/ns0:NavWordReportXmlPart[1]/ns0:Purchase_Header[1]/ns0:Totals[1]/ns0:TotalText[1]" w:storeItemID="{87D04C01-A11F-4608-B8EC-EB9876D5B4B4}"/>
            <w:text/>
          </w:sdtPr>
          <w:sdtEndPr/>
          <w:sdtContent>
            <w:tc>
              <w:tcPr>
                <w:tcW w:w="2305" w:type="dxa"/>
                <w:gridSpan w:val="2"/>
                <w:tcBorders>
                  <w:bottom w:val="single" w:sz="4" w:space="0" w:color="auto"/>
                </w:tcBorders>
              </w:tcPr>
              <w:p w14:paraId="04C8C971" w14:textId="77777777" w:rsidR="00256704" w:rsidRPr="00C24F57" w:rsidRDefault="00256704" w:rsidP="00C24F5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6371079CD5BE4456BB97BB932E5F7A96"/>
            </w:placeholder>
            <w:dataBinding w:prefixMappings="xmlns:ns0='urn:microsoft-dynamics-nav/reports/Standard_Purchase_Order/1322/'" w:xpath="/ns0:NavWordReportXmlPart[1]/ns0:Purchase_Header[1]/ns0:Totals[1]/ns0:TotalAmount[1]" w:storeItemID="{87D04C01-A11F-4608-B8EC-EB9876D5B4B4}"/>
            <w:text/>
          </w:sdtPr>
          <w:sdtEndPr/>
          <w:sdtContent>
            <w:tc>
              <w:tcPr>
                <w:tcW w:w="1477" w:type="dxa"/>
                <w:tcBorders>
                  <w:bottom w:val="single" w:sz="4" w:space="0" w:color="auto"/>
                </w:tcBorders>
              </w:tcPr>
              <w:p w14:paraId="25E4AE7F" w14:textId="77777777" w:rsidR="00256704" w:rsidRPr="00C24F57" w:rsidRDefault="00256704" w:rsidP="00C24F57">
                <w:pPr>
                  <w:jc w:val="right"/>
                  <w:rPr>
                    <w:b/>
                  </w:rPr>
                </w:pPr>
                <w:proofErr w:type="spellStart"/>
                <w:r w:rsidRPr="00C24F57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  <w:tc>
          <w:tcPr>
            <w:tcW w:w="1282" w:type="dxa"/>
            <w:tcBorders>
              <w:bottom w:val="single" w:sz="4" w:space="0" w:color="auto"/>
            </w:tcBorders>
          </w:tcPr>
          <w:p w14:paraId="075D94DE" w14:textId="77777777" w:rsidR="00256704" w:rsidRDefault="00256704" w:rsidP="00C24F57">
            <w:pPr>
              <w:jc w:val="right"/>
              <w:rPr>
                <w:b/>
              </w:rPr>
            </w:pPr>
          </w:p>
        </w:tc>
      </w:tr>
    </w:tbl>
    <w:p w14:paraId="165838B4" w14:textId="77777777" w:rsidR="007A2170" w:rsidRDefault="007A2170" w:rsidP="001541E0">
      <w:pPr>
        <w:pStyle w:val="Style1"/>
        <w:rPr>
          <w:sz w:val="20"/>
        </w:rPr>
      </w:pPr>
    </w:p>
    <w:p w14:paraId="51841C18" w14:textId="77777777" w:rsidR="00602E94" w:rsidRDefault="00602E94" w:rsidP="001541E0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718FE" w14:textId="77777777" w:rsidR="002C4EC9" w:rsidRDefault="002C4EC9" w:rsidP="00E40C63">
      <w:pPr>
        <w:spacing w:after="0"/>
      </w:pPr>
      <w:r>
        <w:separator/>
      </w:r>
    </w:p>
  </w:endnote>
  <w:endnote w:type="continuationSeparator" w:id="0">
    <w:p w14:paraId="35E8C823" w14:textId="77777777" w:rsidR="002C4EC9" w:rsidRDefault="002C4EC9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54F6334C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559F7816" w14:textId="77777777" w:rsidTr="00C43401">
            <w:tc>
              <w:tcPr>
                <w:tcW w:w="5000" w:type="pct"/>
              </w:tcPr>
              <w:p w14:paraId="06E9E269" w14:textId="77777777" w:rsidR="00C43401" w:rsidRDefault="00C43401" w:rsidP="0090637C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14:paraId="61CEC8B2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041AD443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823"/>
      <w:gridCol w:w="2835"/>
      <w:gridCol w:w="3974"/>
    </w:tblGrid>
    <w:tr w:rsidR="004E6401" w14:paraId="756F5D87" w14:textId="77777777" w:rsidTr="00296739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87D04C01-A11F-4608-B8EC-EB9876D5B4B4}"/>
          <w:text/>
        </w:sdtPr>
        <w:sdtEndPr/>
        <w:sdtContent>
          <w:tc>
            <w:tcPr>
              <w:tcW w:w="3823" w:type="dxa"/>
            </w:tcPr>
            <w:p w14:paraId="0431F117" w14:textId="77777777" w:rsidR="004E6401" w:rsidRDefault="004E6401" w:rsidP="00296739">
              <w:pPr>
                <w:pStyle w:val="Heading2"/>
                <w:jc w:val="center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87D04C01-A11F-4608-B8EC-EB9876D5B4B4}"/>
          <w:text/>
        </w:sdtPr>
        <w:sdtEndPr/>
        <w:sdtContent>
          <w:tc>
            <w:tcPr>
              <w:tcW w:w="2835" w:type="dxa"/>
            </w:tcPr>
            <w:p w14:paraId="0AFAAD11" w14:textId="77777777" w:rsidR="004E6401" w:rsidRDefault="004E6401" w:rsidP="00296739">
              <w:pPr>
                <w:pStyle w:val="Heading2"/>
                <w:jc w:val="center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87D04C01-A11F-4608-B8EC-EB9876D5B4B4}"/>
          <w:text/>
        </w:sdtPr>
        <w:sdtEndPr/>
        <w:sdtContent>
          <w:tc>
            <w:tcPr>
              <w:tcW w:w="3974" w:type="dxa"/>
            </w:tcPr>
            <w:p w14:paraId="4DCE1102" w14:textId="77777777" w:rsidR="004E6401" w:rsidRDefault="004E6401" w:rsidP="00296739">
              <w:pPr>
                <w:pStyle w:val="Heading2"/>
                <w:jc w:val="center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14:paraId="7D4D2D0A" w14:textId="77777777" w:rsidTr="00296739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87D04C01-A11F-4608-B8EC-EB9876D5B4B4}"/>
          <w:text/>
        </w:sdtPr>
        <w:sdtEndPr/>
        <w:sdtContent>
          <w:tc>
            <w:tcPr>
              <w:tcW w:w="3823" w:type="dxa"/>
            </w:tcPr>
            <w:p w14:paraId="4C640226" w14:textId="77777777" w:rsidR="004E6401" w:rsidRDefault="004E6401" w:rsidP="00296739">
              <w:pPr>
                <w:jc w:val="center"/>
              </w:pPr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87D04C01-A11F-4608-B8EC-EB9876D5B4B4}"/>
          <w:text/>
        </w:sdtPr>
        <w:sdtEndPr/>
        <w:sdtContent>
          <w:tc>
            <w:tcPr>
              <w:tcW w:w="2835" w:type="dxa"/>
            </w:tcPr>
            <w:p w14:paraId="33B33A41" w14:textId="77777777" w:rsidR="004E6401" w:rsidRDefault="004E6401" w:rsidP="00296739">
              <w:pPr>
                <w:jc w:val="center"/>
              </w:pPr>
              <w:proofErr w:type="spellStart"/>
              <w:r>
                <w:t>CompanyPhoneNo</w:t>
              </w:r>
              <w:proofErr w:type="spellEnd"/>
            </w:p>
          </w:tc>
        </w:sdtContent>
      </w:sdt>
      <w:tc>
        <w:tcPr>
          <w:tcW w:w="3974" w:type="dxa"/>
        </w:tcPr>
        <w:p w14:paraId="7DCEB044" w14:textId="7500FF84" w:rsidR="004E6401" w:rsidRDefault="002C4EC9" w:rsidP="00296739">
          <w:pPr>
            <w:tabs>
              <w:tab w:val="center" w:pos="2170"/>
            </w:tabs>
            <w:jc w:val="center"/>
          </w:pPr>
          <w:sdt>
            <w:sdtPr>
              <w:alias w:val="#Nav: /Purchase_Header/CompanyEMail"/>
              <w:tag w:val="#Nav: Standard_Purchase_Order/1322"/>
              <w:id w:val="-9211793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CompanyEMail[1]" w:storeItemID="{87D04C01-A11F-4608-B8EC-EB9876D5B4B4}"/>
              <w:text/>
            </w:sdtPr>
            <w:sdtEndPr/>
            <w:sdtContent>
              <w:proofErr w:type="spellStart"/>
              <w:r w:rsidR="004E6401">
                <w:t>CompanyEMail</w:t>
              </w:r>
              <w:proofErr w:type="spellEnd"/>
            </w:sdtContent>
          </w:sdt>
        </w:p>
      </w:tc>
    </w:tr>
    <w:tr w:rsidR="00296739" w14:paraId="3BF1792A" w14:textId="77777777" w:rsidTr="0029673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10632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40E212A1" w14:textId="77777777" w:rsidR="00296739" w:rsidRDefault="00296739" w:rsidP="00296739">
          <w:pPr>
            <w:pStyle w:val="Footer"/>
            <w:tabs>
              <w:tab w:val="clear" w:pos="4680"/>
              <w:tab w:val="clear" w:pos="9360"/>
              <w:tab w:val="left" w:pos="7020"/>
            </w:tabs>
            <w:jc w:val="center"/>
          </w:pPr>
        </w:p>
      </w:tc>
    </w:tr>
    <w:tr w:rsidR="00296739" w14:paraId="64D7D51E" w14:textId="77777777" w:rsidTr="0029673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10632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39C20F75" w14:textId="6A11EEEE" w:rsidR="00296739" w:rsidRDefault="002C4EC9" w:rsidP="00296739">
          <w:pPr>
            <w:pStyle w:val="Footer"/>
            <w:tabs>
              <w:tab w:val="clear" w:pos="4680"/>
              <w:tab w:val="clear" w:pos="9360"/>
              <w:tab w:val="left" w:pos="6072"/>
              <w:tab w:val="left" w:pos="7020"/>
            </w:tabs>
            <w:jc w:val="center"/>
          </w:pPr>
          <w:sdt>
            <w:sdtPr>
              <w:alias w:val="#Nav: /Purchase_Header/CompanyAddress1"/>
              <w:tag w:val="#Nav: Standard_Purchase_Order/1322"/>
              <w:id w:val="118933162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CompanyAddress1[1]" w:storeItemID="{87D04C01-A11F-4608-B8EC-EB9876D5B4B4}"/>
              <w:text/>
            </w:sdtPr>
            <w:sdtEndPr/>
            <w:sdtContent>
              <w:r w:rsidR="00296739">
                <w:t>CompanyAddress1</w:t>
              </w:r>
            </w:sdtContent>
          </w:sdt>
        </w:p>
      </w:tc>
    </w:tr>
    <w:tr w:rsidR="00296739" w14:paraId="75A1C94B" w14:textId="77777777" w:rsidTr="0029673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sdt>
        <w:sdtPr>
          <w:alias w:val="#Nav: /Purchase_Header/CompanyAddress2"/>
          <w:tag w:val="#Nav: Standard_Purchase_Order/1322"/>
          <w:id w:val="13509172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2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14:paraId="4717C307" w14:textId="39824270" w:rsidR="00296739" w:rsidRDefault="00296739" w:rsidP="00296739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CompanyAddress2</w:t>
              </w:r>
            </w:p>
          </w:tc>
        </w:sdtContent>
      </w:sdt>
    </w:tr>
    <w:tr w:rsidR="00296739" w14:paraId="4E7D5D82" w14:textId="77777777" w:rsidTr="0029673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sdt>
        <w:sdtPr>
          <w:alias w:val="#Nav: /Purchase_Header/CompanyAddress3"/>
          <w:tag w:val="#Nav: Standard_Purchase_Order/1322"/>
          <w:id w:val="-19688107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3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14:paraId="5AB435B6" w14:textId="3A4866A4" w:rsidR="00296739" w:rsidRDefault="00296739" w:rsidP="00296739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CompanyAddress3</w:t>
              </w:r>
            </w:p>
          </w:tc>
        </w:sdtContent>
      </w:sdt>
    </w:tr>
    <w:tr w:rsidR="00296739" w14:paraId="55FE8744" w14:textId="77777777" w:rsidTr="0029673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sdt>
        <w:sdtPr>
          <w:alias w:val="#Nav: /Purchase_Header/CompanyAddress4"/>
          <w:tag w:val="#Nav: Standard_Purchase_Order/1322"/>
          <w:id w:val="-83676817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4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14:paraId="3A792EA0" w14:textId="625331FA" w:rsidR="00296739" w:rsidRDefault="00296739" w:rsidP="00296739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CompanyAddress4</w:t>
              </w:r>
            </w:p>
          </w:tc>
        </w:sdtContent>
      </w:sdt>
    </w:tr>
    <w:tr w:rsidR="00296739" w14:paraId="06EC56BF" w14:textId="77777777" w:rsidTr="0029673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sdt>
        <w:sdtPr>
          <w:alias w:val="#Nav: /Purchase_Header/CompanyAddress5"/>
          <w:tag w:val="#Nav: Standard_Purchase_Order/1322"/>
          <w:id w:val="152951984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5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14:paraId="20981F0F" w14:textId="7C4A4239" w:rsidR="00296739" w:rsidRDefault="00296739" w:rsidP="00296739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CompanyAddress5</w:t>
              </w:r>
            </w:p>
          </w:tc>
        </w:sdtContent>
      </w:sdt>
    </w:tr>
    <w:tr w:rsidR="00296739" w14:paraId="42E1E5A7" w14:textId="77777777" w:rsidTr="00296739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sdt>
        <w:sdtPr>
          <w:alias w:val="#Nav: /Purchase_Header/CompanyAddress6"/>
          <w:tag w:val="#Nav: Standard_Purchase_Order/1322"/>
          <w:id w:val="-115467823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6[1]" w:storeItemID="{87D04C01-A11F-4608-B8EC-EB9876D5B4B4}"/>
          <w:text/>
        </w:sdtPr>
        <w:sdtEndPr/>
        <w:sdtContent>
          <w:tc>
            <w:tcPr>
              <w:tcW w:w="10632" w:type="dxa"/>
              <w:gridSpan w:val="3"/>
              <w:tcBorders>
                <w:top w:val="nil"/>
                <w:left w:val="nil"/>
                <w:bottom w:val="nil"/>
                <w:right w:val="nil"/>
              </w:tcBorders>
            </w:tcPr>
            <w:p w14:paraId="47EBF9FB" w14:textId="1B1A04F0" w:rsidR="00296739" w:rsidRDefault="00296739" w:rsidP="00296739">
              <w:pPr>
                <w:pStyle w:val="Footer"/>
                <w:tabs>
                  <w:tab w:val="clear" w:pos="4680"/>
                  <w:tab w:val="clear" w:pos="9360"/>
                  <w:tab w:val="left" w:pos="7020"/>
                </w:tabs>
                <w:jc w:val="center"/>
              </w:pPr>
              <w:r>
                <w:t>CompanyAddress6</w:t>
              </w:r>
            </w:p>
          </w:tc>
        </w:sdtContent>
      </w:sdt>
    </w:tr>
  </w:tbl>
  <w:p w14:paraId="14C5E115" w14:textId="171AE820" w:rsidR="00F17602" w:rsidRDefault="00F17602" w:rsidP="00296739">
    <w:pPr>
      <w:pStyle w:val="Footer"/>
      <w:tabs>
        <w:tab w:val="clear" w:pos="4680"/>
        <w:tab w:val="clear" w:pos="9360"/>
        <w:tab w:val="left" w:pos="702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DC59" w14:textId="77777777" w:rsidR="002C4EC9" w:rsidRDefault="002C4EC9" w:rsidP="00E40C63">
      <w:pPr>
        <w:spacing w:after="0"/>
      </w:pPr>
      <w:r>
        <w:separator/>
      </w:r>
    </w:p>
  </w:footnote>
  <w:footnote w:type="continuationSeparator" w:id="0">
    <w:p w14:paraId="019ADE24" w14:textId="77777777" w:rsidR="002C4EC9" w:rsidRDefault="002C4EC9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384B6248" w14:textId="77777777" w:rsidTr="00772EA7">
      <w:tc>
        <w:tcPr>
          <w:tcW w:w="2929" w:type="pct"/>
        </w:tcPr>
        <w:p w14:paraId="72CC0EB3" w14:textId="77777777" w:rsidR="00F17602" w:rsidRPr="00F17602" w:rsidRDefault="002C4EC9" w:rsidP="00F17602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87D04C01-A11F-4608-B8EC-EB9876D5B4B4}"/>
              <w:text/>
            </w:sdtPr>
            <w:sdtEndPr/>
            <w:sdtContent>
              <w:proofErr w:type="spellStart"/>
              <w:r w:rsidR="00F17602" w:rsidRP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="00F17602" w:rsidRP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87D04C01-A11F-4608-B8EC-EB9876D5B4B4}"/>
              <w:text/>
            </w:sdtPr>
            <w:sdtEndPr/>
            <w:sdtContent>
              <w:proofErr w:type="spellStart"/>
              <w:r w:rsidR="00F17602" w:rsidRP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87D04C01-A11F-4608-B8EC-EB9876D5B4B4}"/>
            <w:text/>
          </w:sdtPr>
          <w:sdtEndPr/>
          <w:sdtContent>
            <w:p w14:paraId="195CD9F2" w14:textId="77777777" w:rsidR="00F17602" w:rsidRPr="00F17602" w:rsidRDefault="00F17602" w:rsidP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14:paraId="1A21E891" w14:textId="77777777" w:rsidR="00C43401" w:rsidRDefault="002C4EC9" w:rsidP="00F17602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87D04C01-A11F-4608-B8EC-EB9876D5B4B4}"/>
              <w:text/>
            </w:sdtPr>
            <w:sdtEndPr/>
            <w:sdtContent>
              <w:proofErr w:type="spellStart"/>
              <w:r w:rsidR="00F17602" w:rsidRP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="00F17602" w:rsidRPr="00F17602">
            <w:rPr>
              <w:rFonts w:cstheme="minorHAnsi"/>
            </w:rPr>
            <w:t xml:space="preserve">  </w:t>
          </w:r>
          <w:r w:rsidR="00F17602" w:rsidRPr="00F17602">
            <w:rPr>
              <w:rFonts w:cstheme="minorHAnsi"/>
            </w:rPr>
            <w:fldChar w:fldCharType="begin"/>
          </w:r>
          <w:r w:rsidR="00F17602" w:rsidRPr="00F17602">
            <w:rPr>
              <w:rFonts w:cstheme="minorHAnsi"/>
            </w:rPr>
            <w:instrText xml:space="preserve"> PAGE  \* Arabic  \* MERGEFORMAT </w:instrText>
          </w:r>
          <w:r w:rsidR="00F17602" w:rsidRP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="00F17602" w:rsidRPr="00F17602">
            <w:rPr>
              <w:rFonts w:cstheme="minorHAnsi"/>
            </w:rPr>
            <w:fldChar w:fldCharType="end"/>
          </w:r>
          <w:r w:rsidR="00F17602" w:rsidRPr="00F17602">
            <w:rPr>
              <w:rFonts w:cstheme="minorHAnsi"/>
            </w:rPr>
            <w:t xml:space="preserve"> / </w:t>
          </w:r>
          <w:r w:rsidR="00F17602" w:rsidRPr="00F17602">
            <w:rPr>
              <w:rFonts w:cstheme="minorHAnsi"/>
            </w:rPr>
            <w:fldChar w:fldCharType="begin"/>
          </w:r>
          <w:r w:rsidR="00F17602" w:rsidRPr="00F17602">
            <w:rPr>
              <w:rFonts w:cstheme="minorHAnsi"/>
            </w:rPr>
            <w:instrText xml:space="preserve"> NUMPAGES  \* Arabic  \* MERGEFORMAT </w:instrText>
          </w:r>
          <w:r w:rsidR="00F17602" w:rsidRP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="00F17602" w:rsidRP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14:paraId="21E3B960" w14:textId="77777777"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14:paraId="3F0625CB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77E70810" w14:textId="77777777" w:rsidTr="004639DD">
      <w:tc>
        <w:tcPr>
          <w:tcW w:w="2929" w:type="pct"/>
        </w:tcPr>
        <w:p w14:paraId="06B7F91A" w14:textId="77777777" w:rsidR="00C43401" w:rsidRDefault="002C4EC9" w:rsidP="00291EF5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87D04C01-A11F-4608-B8EC-EB9876D5B4B4}"/>
              <w:text/>
            </w:sdtPr>
            <w:sdtEndPr/>
            <w:sdtContent>
              <w:proofErr w:type="spellStart"/>
              <w:r w:rsidR="00BD2158" w:rsidRP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87D04C01-A11F-4608-B8EC-EB9876D5B4B4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87D04C01-A11F-4608-B8EC-EB9876D5B4B4}"/>
            <w:text/>
          </w:sdtPr>
          <w:sdtEndPr/>
          <w:sdtContent>
            <w:p w14:paraId="5ADC04A1" w14:textId="77777777" w:rsidR="00E55D9E" w:rsidRDefault="00DA0734" w:rsidP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14:paraId="45AA7871" w14:textId="77777777" w:rsidR="00DA0734" w:rsidRPr="00E55D9E" w:rsidRDefault="002C4EC9" w:rsidP="00DA0734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87D04C01-A11F-4608-B8EC-EB9876D5B4B4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14:paraId="37DB6CBB" w14:textId="77777777" w:rsidR="00C43401" w:rsidRDefault="004639DD" w:rsidP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87D04C01-A11F-4608-B8EC-EB9876D5B4B4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752D4E9C" w14:textId="77777777"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3738"/>
    <w:rsid w:val="000A665A"/>
    <w:rsid w:val="000D5A6D"/>
    <w:rsid w:val="000E071F"/>
    <w:rsid w:val="000E0C58"/>
    <w:rsid w:val="000E6063"/>
    <w:rsid w:val="000F30DC"/>
    <w:rsid w:val="0010049A"/>
    <w:rsid w:val="001032A6"/>
    <w:rsid w:val="00103846"/>
    <w:rsid w:val="0010616B"/>
    <w:rsid w:val="0011793B"/>
    <w:rsid w:val="00123A7D"/>
    <w:rsid w:val="00125DE5"/>
    <w:rsid w:val="00126D5A"/>
    <w:rsid w:val="00130677"/>
    <w:rsid w:val="00134A71"/>
    <w:rsid w:val="00151C73"/>
    <w:rsid w:val="001541E0"/>
    <w:rsid w:val="001621D9"/>
    <w:rsid w:val="001A2625"/>
    <w:rsid w:val="001B33DF"/>
    <w:rsid w:val="001B4699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56704"/>
    <w:rsid w:val="00261876"/>
    <w:rsid w:val="0026269B"/>
    <w:rsid w:val="002669DB"/>
    <w:rsid w:val="002709C8"/>
    <w:rsid w:val="00273BA9"/>
    <w:rsid w:val="00291BFF"/>
    <w:rsid w:val="00291EF5"/>
    <w:rsid w:val="0029628E"/>
    <w:rsid w:val="00296739"/>
    <w:rsid w:val="002A29DF"/>
    <w:rsid w:val="002A382C"/>
    <w:rsid w:val="002B6B46"/>
    <w:rsid w:val="002B7249"/>
    <w:rsid w:val="002C2A8C"/>
    <w:rsid w:val="002C4EC9"/>
    <w:rsid w:val="002C50D8"/>
    <w:rsid w:val="002D10B3"/>
    <w:rsid w:val="002E2A56"/>
    <w:rsid w:val="00314376"/>
    <w:rsid w:val="00316696"/>
    <w:rsid w:val="00326905"/>
    <w:rsid w:val="00337723"/>
    <w:rsid w:val="00342216"/>
    <w:rsid w:val="0034230C"/>
    <w:rsid w:val="00355E20"/>
    <w:rsid w:val="00362E82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59E8"/>
    <w:rsid w:val="0063620D"/>
    <w:rsid w:val="0064695D"/>
    <w:rsid w:val="0067225B"/>
    <w:rsid w:val="00672318"/>
    <w:rsid w:val="0067745A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2F56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2BC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1BB1"/>
    <w:rsid w:val="00C645A2"/>
    <w:rsid w:val="00C77159"/>
    <w:rsid w:val="00C910B5"/>
    <w:rsid w:val="00CA6394"/>
    <w:rsid w:val="00CB12A3"/>
    <w:rsid w:val="00CB6557"/>
    <w:rsid w:val="00CB70AD"/>
    <w:rsid w:val="00CC0589"/>
    <w:rsid w:val="00CD1B92"/>
    <w:rsid w:val="00CD65C8"/>
    <w:rsid w:val="00CE4EFC"/>
    <w:rsid w:val="00CE5ABD"/>
    <w:rsid w:val="00CF2846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94D57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720588C6EC40EDB311F610BCCD3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3DA06-689E-4AF7-8EB9-FAD34CD0AAC0}"/>
      </w:docPartPr>
      <w:docPartBody>
        <w:p w:rsidR="00D12AB0" w:rsidRDefault="0031294D" w:rsidP="0031294D">
          <w:pPr>
            <w:pStyle w:val="F1720588C6EC40EDB311F610BCCD3B9B"/>
          </w:pPr>
          <w:r w:rsidRPr="00E80D2E">
            <w:rPr>
              <w:rStyle w:val="PlaceholderText"/>
            </w:rPr>
            <w:t>Click here to enter text.</w:t>
          </w:r>
        </w:p>
      </w:docPartBody>
    </w:docPart>
    <w:docPart>
      <w:docPartPr>
        <w:name w:val="07F282B309054205B663C44C3FB8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88309-365F-4393-9927-FAAF569E200D}"/>
      </w:docPartPr>
      <w:docPartBody>
        <w:p w:rsidR="000D7F2C" w:rsidRDefault="005F5FD5" w:rsidP="005F5FD5">
          <w:pPr>
            <w:pStyle w:val="07F282B309054205B663C44C3FB8D0E2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9E45F4A0874C6B9B6BE52F88B3B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CB31C-808A-405D-8C75-7B4D75699412}"/>
      </w:docPartPr>
      <w:docPartBody>
        <w:p w:rsidR="000D7F2C" w:rsidRDefault="005F5FD5" w:rsidP="005F5FD5">
          <w:pPr>
            <w:pStyle w:val="3E9E45F4A0874C6B9B6BE52F88B3B3B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0580165EFF47C5BC58D176D1550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DB0EC-7874-4D17-B63E-85848DB3C6FB}"/>
      </w:docPartPr>
      <w:docPartBody>
        <w:p w:rsidR="006F3862" w:rsidRDefault="00DD5BCC" w:rsidP="00DD5BCC">
          <w:pPr>
            <w:pStyle w:val="210580165EFF47C5BC58D176D1550F2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96C1721610439AAE336736C1D2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00DF8-540A-47AE-815D-0F45673BA787}"/>
      </w:docPartPr>
      <w:docPartBody>
        <w:p w:rsidR="006F3862" w:rsidRDefault="00DD5BCC" w:rsidP="00DD5BCC">
          <w:pPr>
            <w:pStyle w:val="6196C1721610439AAE336736C1D2166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CEF33073B84500BFCB1F7C4C3C7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F2F14-8E3C-4742-B51C-CF1C49BB5200}"/>
      </w:docPartPr>
      <w:docPartBody>
        <w:p w:rsidR="006F3862" w:rsidRDefault="00DD5BCC" w:rsidP="00DD5BCC">
          <w:pPr>
            <w:pStyle w:val="54CEF33073B84500BFCB1F7C4C3C79D7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21FDA4594904D56A05B834A0BC06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19231-57D6-440D-B180-FF30358B5CB3}"/>
      </w:docPartPr>
      <w:docPartBody>
        <w:p w:rsidR="006F3862" w:rsidRDefault="00DD5BCC" w:rsidP="00DD5BCC">
          <w:pPr>
            <w:pStyle w:val="521FDA4594904D56A05B834A0BC0642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4FB48A7BF046E4B3BC55843E18D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70B3D-4366-4D35-9045-A33E0829D518}"/>
      </w:docPartPr>
      <w:docPartBody>
        <w:p w:rsidR="006F3862" w:rsidRDefault="00DD5BCC" w:rsidP="00DD5BCC">
          <w:pPr>
            <w:pStyle w:val="BB4FB48A7BF046E4B3BC55843E18DE9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470BAEBFD44A8AB063F25CA90FA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06D22-68FA-4C60-B599-ED8E57A3516A}"/>
      </w:docPartPr>
      <w:docPartBody>
        <w:p w:rsidR="006F3862" w:rsidRDefault="00DD5BCC" w:rsidP="00DD5BCC">
          <w:pPr>
            <w:pStyle w:val="AF470BAEBFD44A8AB063F25CA90FAF6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0D5AEC293C4A148C832EC7B5811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7E0B1-C31C-4A4B-84C0-F5F793AF55AB}"/>
      </w:docPartPr>
      <w:docPartBody>
        <w:p w:rsidR="006F3862" w:rsidRDefault="00DD5BCC" w:rsidP="00DD5BCC">
          <w:pPr>
            <w:pStyle w:val="9D0D5AEC293C4A148C832EC7B5811BA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2435331CF40D6B7F50D13D2C1B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C4E17-743B-4C47-81DC-587B803E2149}"/>
      </w:docPartPr>
      <w:docPartBody>
        <w:p w:rsidR="006F3862" w:rsidRDefault="00DD5BCC" w:rsidP="00DD5BCC">
          <w:pPr>
            <w:pStyle w:val="7F92435331CF40D6B7F50D13D2C1B56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FB95AEF6454AB59C46B522CFD4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C4A8D-A3AD-4078-AC20-7183177D021E}"/>
      </w:docPartPr>
      <w:docPartBody>
        <w:p w:rsidR="006F3862" w:rsidRDefault="00DD5BCC" w:rsidP="00DD5BCC">
          <w:pPr>
            <w:pStyle w:val="56FB95AEF6454AB59C46B522CFD4CA0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71079CD5BE4456BB97BB932E5F7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40FBC-9164-48DD-99CE-F51762674C87}"/>
      </w:docPartPr>
      <w:docPartBody>
        <w:p w:rsidR="006F3862" w:rsidRDefault="00DD5BCC" w:rsidP="00DD5BCC">
          <w:pPr>
            <w:pStyle w:val="6371079CD5BE4456BB97BB932E5F7A9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D7F2C"/>
    <w:rsid w:val="000E70CA"/>
    <w:rsid w:val="00111379"/>
    <w:rsid w:val="00140901"/>
    <w:rsid w:val="00160AD2"/>
    <w:rsid w:val="001A482E"/>
    <w:rsid w:val="001A5EFF"/>
    <w:rsid w:val="001E1A05"/>
    <w:rsid w:val="0020281A"/>
    <w:rsid w:val="00212687"/>
    <w:rsid w:val="002221B4"/>
    <w:rsid w:val="002607E2"/>
    <w:rsid w:val="00277793"/>
    <w:rsid w:val="00280539"/>
    <w:rsid w:val="0029741B"/>
    <w:rsid w:val="002F0F71"/>
    <w:rsid w:val="002F228D"/>
    <w:rsid w:val="0031294D"/>
    <w:rsid w:val="0034551C"/>
    <w:rsid w:val="0037797B"/>
    <w:rsid w:val="00377D7B"/>
    <w:rsid w:val="003A3EB5"/>
    <w:rsid w:val="003B4E73"/>
    <w:rsid w:val="003E39BD"/>
    <w:rsid w:val="004A6305"/>
    <w:rsid w:val="004D42B5"/>
    <w:rsid w:val="005203C9"/>
    <w:rsid w:val="0052071E"/>
    <w:rsid w:val="005954E4"/>
    <w:rsid w:val="005C05B6"/>
    <w:rsid w:val="005F14B1"/>
    <w:rsid w:val="005F5FD5"/>
    <w:rsid w:val="006427AC"/>
    <w:rsid w:val="00672748"/>
    <w:rsid w:val="00676164"/>
    <w:rsid w:val="006802F3"/>
    <w:rsid w:val="006C7475"/>
    <w:rsid w:val="006F3862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2AB0"/>
    <w:rsid w:val="00D16157"/>
    <w:rsid w:val="00D20429"/>
    <w:rsid w:val="00D61155"/>
    <w:rsid w:val="00D678FD"/>
    <w:rsid w:val="00D94A8F"/>
    <w:rsid w:val="00DB31B1"/>
    <w:rsid w:val="00DD5BCC"/>
    <w:rsid w:val="00DD6387"/>
    <w:rsid w:val="00DF2317"/>
    <w:rsid w:val="00E02452"/>
    <w:rsid w:val="00E62160"/>
    <w:rsid w:val="00E6368A"/>
    <w:rsid w:val="00E81C11"/>
    <w:rsid w:val="00E9720D"/>
    <w:rsid w:val="00EB3D87"/>
    <w:rsid w:val="00EC03BA"/>
    <w:rsid w:val="00EC6555"/>
    <w:rsid w:val="00ED4D6E"/>
    <w:rsid w:val="00ED6B63"/>
    <w:rsid w:val="00F10EE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5BCC"/>
    <w:rPr>
      <w:color w:val="808080"/>
    </w:rPr>
  </w:style>
  <w:style w:type="paragraph" w:customStyle="1" w:styleId="F1720588C6EC40EDB311F610BCCD3B9B">
    <w:name w:val="F1720588C6EC40EDB311F610BCCD3B9B"/>
    <w:rsid w:val="0031294D"/>
    <w:rPr>
      <w:lang w:val="en-CA" w:eastAsia="en-CA"/>
    </w:rPr>
  </w:style>
  <w:style w:type="paragraph" w:customStyle="1" w:styleId="9485722AD625498C8BC2196EF140A656">
    <w:name w:val="9485722AD625498C8BC2196EF140A656"/>
    <w:rsid w:val="00C02972"/>
  </w:style>
  <w:style w:type="paragraph" w:customStyle="1" w:styleId="07F282B309054205B663C44C3FB8D0E2">
    <w:name w:val="07F282B309054205B663C44C3FB8D0E2"/>
    <w:rsid w:val="005F5FD5"/>
    <w:rPr>
      <w:lang w:val="en-CA" w:eastAsia="en-CA"/>
    </w:rPr>
  </w:style>
  <w:style w:type="paragraph" w:customStyle="1" w:styleId="3E9E45F4A0874C6B9B6BE52F88B3B3BC">
    <w:name w:val="3E9E45F4A0874C6B9B6BE52F88B3B3BC"/>
    <w:rsid w:val="005F5FD5"/>
    <w:rPr>
      <w:lang w:val="en-CA" w:eastAsia="en-CA"/>
    </w:rPr>
  </w:style>
  <w:style w:type="paragraph" w:customStyle="1" w:styleId="210580165EFF47C5BC58D176D1550F24">
    <w:name w:val="210580165EFF47C5BC58D176D1550F24"/>
    <w:rsid w:val="00DD5BCC"/>
    <w:rPr>
      <w:lang w:val="en-CA" w:eastAsia="en-CA"/>
    </w:rPr>
  </w:style>
  <w:style w:type="paragraph" w:customStyle="1" w:styleId="6196C1721610439AAE336736C1D21668">
    <w:name w:val="6196C1721610439AAE336736C1D21668"/>
    <w:rsid w:val="00DD5BCC"/>
    <w:rPr>
      <w:lang w:val="en-CA" w:eastAsia="en-CA"/>
    </w:rPr>
  </w:style>
  <w:style w:type="paragraph" w:customStyle="1" w:styleId="54CEF33073B84500BFCB1F7C4C3C79D7">
    <w:name w:val="54CEF33073B84500BFCB1F7C4C3C79D7"/>
    <w:rsid w:val="00DD5BCC"/>
    <w:rPr>
      <w:lang w:val="en-CA" w:eastAsia="en-CA"/>
    </w:rPr>
  </w:style>
  <w:style w:type="paragraph" w:customStyle="1" w:styleId="521FDA4594904D56A05B834A0BC06429">
    <w:name w:val="521FDA4594904D56A05B834A0BC06429"/>
    <w:rsid w:val="00DD5BCC"/>
    <w:rPr>
      <w:lang w:val="en-CA" w:eastAsia="en-CA"/>
    </w:rPr>
  </w:style>
  <w:style w:type="paragraph" w:customStyle="1" w:styleId="BB4FB48A7BF046E4B3BC55843E18DE91">
    <w:name w:val="BB4FB48A7BF046E4B3BC55843E18DE91"/>
    <w:rsid w:val="00DD5BCC"/>
    <w:rPr>
      <w:lang w:val="en-CA" w:eastAsia="en-CA"/>
    </w:rPr>
  </w:style>
  <w:style w:type="paragraph" w:customStyle="1" w:styleId="AF470BAEBFD44A8AB063F25CA90FAF6A">
    <w:name w:val="AF470BAEBFD44A8AB063F25CA90FAF6A"/>
    <w:rsid w:val="00DD5BCC"/>
    <w:rPr>
      <w:lang w:val="en-CA" w:eastAsia="en-CA"/>
    </w:rPr>
  </w:style>
  <w:style w:type="paragraph" w:customStyle="1" w:styleId="9D0D5AEC293C4A148C832EC7B5811BA4">
    <w:name w:val="9D0D5AEC293C4A148C832EC7B5811BA4"/>
    <w:rsid w:val="00DD5BCC"/>
    <w:rPr>
      <w:lang w:val="en-CA" w:eastAsia="en-CA"/>
    </w:rPr>
  </w:style>
  <w:style w:type="paragraph" w:customStyle="1" w:styleId="7F92435331CF40D6B7F50D13D2C1B561">
    <w:name w:val="7F92435331CF40D6B7F50D13D2C1B561"/>
    <w:rsid w:val="00DD5BCC"/>
    <w:rPr>
      <w:lang w:val="en-CA" w:eastAsia="en-CA"/>
    </w:rPr>
  </w:style>
  <w:style w:type="paragraph" w:customStyle="1" w:styleId="56FB95AEF6454AB59C46B522CFD4CA0A">
    <w:name w:val="56FB95AEF6454AB59C46B522CFD4CA0A"/>
    <w:rsid w:val="00DD5BCC"/>
    <w:rPr>
      <w:lang w:val="en-CA" w:eastAsia="en-CA"/>
    </w:rPr>
  </w:style>
  <w:style w:type="paragraph" w:customStyle="1" w:styleId="6371079CD5BE4456BB97BB932E5F7A96">
    <w:name w:val="6371079CD5BE4456BB97BB932E5F7A96"/>
    <w:rsid w:val="00DD5BCC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N o t e s > N o t e s < / N o t e s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e s c r i p t i o n W i t h S e r i a l > D e s c r i p t i o n W i t h S e r i a l < / D e s c r i p t i o n W i t h S e r i a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> L i n e N o < / L i n e N o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S e r i a l N o > S e r i a l N o < / S e r i a l N o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D04C01-A11F-4608-B8EC-EB9876D5B4B4}">
  <ds:schemaRefs>
    <ds:schemaRef ds:uri="urn:microsoft-dynamics-nav/reports/Standard_Purchase_Order/132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2021-12-14T20:20:00Z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